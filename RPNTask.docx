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72" w:rsidRDefault="00D50BDA">
      <w:pPr>
        <w:pStyle w:val="Heading1"/>
        <w:rPr>
          <w:rFonts w:hint="eastAsia"/>
        </w:rPr>
      </w:pPr>
      <w:r>
        <w:t>Reverse Polish notation (RPN)</w:t>
      </w:r>
    </w:p>
    <w:p w:rsidR="00EB7F72" w:rsidRDefault="00EB7F72">
      <w:pPr>
        <w:pStyle w:val="Textbody"/>
        <w:rPr>
          <w:rFonts w:hint="eastAsia"/>
        </w:rPr>
      </w:pPr>
    </w:p>
    <w:p w:rsidR="00EB7F72" w:rsidRDefault="00D50BDA">
      <w:pPr>
        <w:pStyle w:val="Textbody"/>
        <w:rPr>
          <w:rFonts w:hint="eastAsia"/>
        </w:rPr>
      </w:pPr>
      <w:r>
        <w:t>Please implement a reverse Polish notation (RPN) calculator using the TDD approach.</w:t>
      </w:r>
    </w:p>
    <w:p w:rsidR="00EB7F72" w:rsidRDefault="00D50BDA">
      <w:pPr>
        <w:pStyle w:val="Textbody"/>
        <w:rPr>
          <w:rFonts w:hint="eastAsia"/>
        </w:rPr>
      </w:pPr>
      <w:r>
        <w:t>The calculator should receive an RPN string and return an integer result.</w:t>
      </w:r>
    </w:p>
    <w:p w:rsidR="00EB7F72" w:rsidRDefault="00D50BDA">
      <w:pPr>
        <w:pStyle w:val="Standard"/>
        <w:rPr>
          <w:rFonts w:hint="eastAsia"/>
        </w:rPr>
      </w:pPr>
      <w:r>
        <w:rPr>
          <w:lang w:val="en-US"/>
        </w:rPr>
        <w:t xml:space="preserve">The implementation should support </w:t>
      </w:r>
      <w:r>
        <w:t>integer add, subtract, multiply and divide operations.</w:t>
      </w:r>
    </w:p>
    <w:p w:rsidR="00EB7F72" w:rsidRDefault="00EB7F72">
      <w:pPr>
        <w:pStyle w:val="Standard"/>
        <w:rPr>
          <w:rFonts w:hint="eastAsia"/>
        </w:rPr>
      </w:pPr>
    </w:p>
    <w:p w:rsidR="00EB7F72" w:rsidRDefault="00D50BDA">
      <w:pPr>
        <w:pStyle w:val="Textbody"/>
        <w:rPr>
          <w:rFonts w:hint="eastAsia"/>
        </w:rPr>
      </w:pPr>
      <w:r>
        <w:t>The i</w:t>
      </w:r>
      <w:r w:rsidR="00835CD5">
        <w:t>nput string can contain integer operands</w:t>
      </w:r>
      <w:r>
        <w:t>, +, -, * and / opera</w:t>
      </w:r>
      <w:r w:rsidR="000143D5">
        <w:t>tors</w:t>
      </w:r>
      <w:r>
        <w:t xml:space="preserve"> and spaces between them.</w:t>
      </w:r>
    </w:p>
    <w:p w:rsidR="00EB7F72" w:rsidRDefault="00D50BDA">
      <w:pPr>
        <w:pStyle w:val="Textbody"/>
        <w:rPr>
          <w:rFonts w:hint="eastAsia"/>
        </w:rPr>
      </w:pPr>
      <w:r>
        <w:t xml:space="preserve">It is assumed that the </w:t>
      </w:r>
      <w:r>
        <w:rPr>
          <w:lang w:val="en-US"/>
        </w:rPr>
        <w:t>input</w:t>
      </w:r>
      <w:r>
        <w:t xml:space="preserve"> </w:t>
      </w:r>
      <w:r>
        <w:rPr>
          <w:lang w:val="en-US"/>
        </w:rPr>
        <w:t>is</w:t>
      </w:r>
      <w:r>
        <w:t xml:space="preserve"> always </w:t>
      </w:r>
      <w:r>
        <w:rPr>
          <w:lang w:val="en-US"/>
        </w:rPr>
        <w:t xml:space="preserve">a </w:t>
      </w:r>
      <w:r>
        <w:t xml:space="preserve">correct </w:t>
      </w:r>
      <w:r>
        <w:rPr>
          <w:lang w:val="en-US"/>
        </w:rPr>
        <w:t>RPN string</w:t>
      </w:r>
      <w:r>
        <w:t>. T</w:t>
      </w:r>
      <w:r>
        <w:rPr>
          <w:lang w:val="en-US"/>
        </w:rPr>
        <w:t>here i</w:t>
      </w:r>
      <w:bookmarkStart w:id="0" w:name="_GoBack"/>
      <w:bookmarkEnd w:id="0"/>
      <w:r>
        <w:rPr>
          <w:lang w:val="en-US"/>
        </w:rPr>
        <w:t>s no need for any validity checks.</w:t>
      </w:r>
    </w:p>
    <w:p w:rsidR="00EB7F72" w:rsidRDefault="00EB7F72">
      <w:pPr>
        <w:pStyle w:val="Heading3"/>
        <w:rPr>
          <w:rFonts w:hint="eastAsia"/>
        </w:rPr>
      </w:pPr>
    </w:p>
    <w:p w:rsidR="00EB7F72" w:rsidRDefault="00D50BDA">
      <w:pPr>
        <w:pStyle w:val="Heading3"/>
        <w:rPr>
          <w:rFonts w:hint="eastAsia"/>
        </w:rPr>
      </w:pPr>
      <w:r>
        <w:t>RPN description</w:t>
      </w:r>
    </w:p>
    <w:p w:rsidR="000143D5" w:rsidRDefault="00D50BDA">
      <w:pPr>
        <w:pStyle w:val="Textbody"/>
      </w:pPr>
      <w:r>
        <w:t xml:space="preserve">In reverse Polish notation, the operators follow their operands. </w:t>
      </w:r>
      <w:r>
        <w:rPr>
          <w:lang w:val="en-US"/>
        </w:rPr>
        <w:t>F</w:t>
      </w:r>
      <w:r>
        <w:t xml:space="preserve">or instance, to add 3 and 4, one would write 3 4 + rather than 3 + 4. If there are multiple operations, operators are given immediately after their second operands. </w:t>
      </w:r>
    </w:p>
    <w:p w:rsidR="00EB7F72" w:rsidRDefault="00D50BDA">
      <w:pPr>
        <w:pStyle w:val="Textbody"/>
      </w:pPr>
      <w:r>
        <w:rPr>
          <w:lang w:val="en-US"/>
        </w:rPr>
        <w:t>S</w:t>
      </w:r>
      <w:r>
        <w:t xml:space="preserve">o the expression written </w:t>
      </w:r>
      <w:r w:rsidR="000143D5">
        <w:t>"</w:t>
      </w:r>
      <w:r>
        <w:t xml:space="preserve">3 </w:t>
      </w:r>
      <w:r w:rsidR="000143D5">
        <w:t>-</w:t>
      </w:r>
      <w:r>
        <w:t xml:space="preserve"> 4 + 5</w:t>
      </w:r>
      <w:r w:rsidR="000143D5">
        <w:t>"</w:t>
      </w:r>
      <w:r>
        <w:t xml:space="preserve"> in conventional</w:t>
      </w:r>
      <w:r w:rsidR="000143D5">
        <w:t xml:space="preserve"> notation would be written "3 4 -</w:t>
      </w:r>
      <w:r>
        <w:t xml:space="preserve"> 5 +</w:t>
      </w:r>
      <w:r w:rsidR="000143D5">
        <w:t>"</w:t>
      </w:r>
      <w:r>
        <w:t xml:space="preserve"> in reverse Polish notation: 4 </w:t>
      </w:r>
      <w:proofErr w:type="gramStart"/>
      <w:r>
        <w:t>is</w:t>
      </w:r>
      <w:proofErr w:type="gramEnd"/>
      <w:r>
        <w:t xml:space="preserve"> first subtracted from 3, then 5 is added to it.</w:t>
      </w:r>
    </w:p>
    <w:p w:rsidR="000143D5" w:rsidRDefault="000143D5">
      <w:pPr>
        <w:pStyle w:val="Textbody"/>
        <w:rPr>
          <w:rFonts w:hint="eastAsia"/>
        </w:rPr>
      </w:pPr>
      <w:r>
        <w:t>The expression written "3 –</w:t>
      </w:r>
      <w:r>
        <w:t xml:space="preserve"> </w:t>
      </w:r>
      <w:r>
        <w:t>(</w:t>
      </w:r>
      <w:r>
        <w:t>4 + 5</w:t>
      </w:r>
      <w:r>
        <w:t>)"</w:t>
      </w:r>
      <w:r w:rsidRPr="000143D5">
        <w:t xml:space="preserve"> </w:t>
      </w:r>
      <w:r>
        <w:t>in conventional notation would be written "3 4 5 +</w:t>
      </w:r>
      <w:r>
        <w:t xml:space="preserve"> -</w:t>
      </w:r>
      <w:r>
        <w:t xml:space="preserve">" in reverse Polish notation: </w:t>
      </w:r>
      <w:r w:rsidR="00482FCF">
        <w:t>5</w:t>
      </w:r>
      <w:r>
        <w:t xml:space="preserve"> </w:t>
      </w:r>
      <w:proofErr w:type="gramStart"/>
      <w:r>
        <w:t>is</w:t>
      </w:r>
      <w:proofErr w:type="gramEnd"/>
      <w:r>
        <w:t xml:space="preserve"> first </w:t>
      </w:r>
      <w:r w:rsidR="00482FCF">
        <w:t>added</w:t>
      </w:r>
      <w:r>
        <w:t xml:space="preserve"> </w:t>
      </w:r>
      <w:r w:rsidR="00482FCF">
        <w:t>to</w:t>
      </w:r>
      <w:r>
        <w:t xml:space="preserve"> </w:t>
      </w:r>
      <w:r w:rsidR="00482FCF">
        <w:t>4</w:t>
      </w:r>
      <w:r>
        <w:t xml:space="preserve">, </w:t>
      </w:r>
      <w:r w:rsidR="00482FCF">
        <w:t>which gives 9. T</w:t>
      </w:r>
      <w:r>
        <w:t xml:space="preserve">hen </w:t>
      </w:r>
      <w:r w:rsidR="00482FCF">
        <w:t>9</w: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="00482FCF">
        <w:t>subtracted</w:t>
      </w:r>
      <w:r>
        <w:t xml:space="preserve"> </w:t>
      </w:r>
      <w:r w:rsidR="00482FCF">
        <w:t>from 3</w:t>
      </w:r>
      <w:r>
        <w:t>.</w:t>
      </w:r>
    </w:p>
    <w:p w:rsidR="00EB7F72" w:rsidRDefault="00D50BDA">
      <w:pPr>
        <w:pStyle w:val="Textbody"/>
        <w:rPr>
          <w:rFonts w:hint="eastAsia"/>
          <w:lang w:val="en-US"/>
        </w:rPr>
      </w:pPr>
      <w:r>
        <w:rPr>
          <w:lang w:val="en-US"/>
        </w:rPr>
        <w:t>Examples:</w:t>
      </w:r>
    </w:p>
    <w:tbl>
      <w:tblPr>
        <w:tblW w:w="99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5"/>
        <w:gridCol w:w="3870"/>
        <w:gridCol w:w="780"/>
      </w:tblGrid>
      <w:tr w:rsidR="00EB7F72">
        <w:tc>
          <w:tcPr>
            <w:tcW w:w="5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Conventional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RPN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EB7F72">
        <w:tc>
          <w:tcPr>
            <w:tcW w:w="5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  <w:tc>
          <w:tcPr>
            <w:tcW w:w="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</w:tr>
      <w:tr w:rsidR="00EB7F72">
        <w:tc>
          <w:tcPr>
            <w:tcW w:w="5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 + 4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 4 +</w:t>
            </w:r>
          </w:p>
        </w:tc>
        <w:tc>
          <w:tcPr>
            <w:tcW w:w="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7</w:t>
            </w:r>
          </w:p>
        </w:tc>
      </w:tr>
      <w:tr w:rsidR="00EB7F72">
        <w:tc>
          <w:tcPr>
            <w:tcW w:w="5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12 / 4 - 1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12 4 / 1 -</w:t>
            </w:r>
          </w:p>
        </w:tc>
        <w:tc>
          <w:tcPr>
            <w:tcW w:w="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</w:tr>
      <w:tr w:rsidR="00EB7F72">
        <w:tc>
          <w:tcPr>
            <w:tcW w:w="5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12 / (4 - 1)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12 4 1 - /</w:t>
            </w:r>
          </w:p>
        </w:tc>
        <w:tc>
          <w:tcPr>
            <w:tcW w:w="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4</w:t>
            </w:r>
          </w:p>
        </w:tc>
      </w:tr>
      <w:tr w:rsidR="00EB7F72">
        <w:tc>
          <w:tcPr>
            <w:tcW w:w="5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((15 / (7 - (1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+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1))) * 3) - (2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+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(1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+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1))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15 7 1 1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+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- / 3 * 2 1 1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+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+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-</w:t>
            </w:r>
          </w:p>
        </w:tc>
        <w:tc>
          <w:tcPr>
            <w:tcW w:w="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7F72" w:rsidRDefault="00D50BDA">
            <w:pPr>
              <w:pStyle w:val="TableContents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5</w:t>
            </w:r>
          </w:p>
        </w:tc>
      </w:tr>
    </w:tbl>
    <w:p w:rsidR="00EB7F72" w:rsidRDefault="00EB7F72">
      <w:pPr>
        <w:pStyle w:val="Textbody"/>
        <w:rPr>
          <w:rFonts w:hint="eastAsia"/>
        </w:rPr>
      </w:pPr>
    </w:p>
    <w:p w:rsidR="00EB7F72" w:rsidRDefault="00D50BDA">
      <w:pPr>
        <w:pStyle w:val="Textbody"/>
        <w:rPr>
          <w:rFonts w:hint="eastAsia"/>
          <w:lang w:val="en-US"/>
        </w:rPr>
      </w:pPr>
      <w:r>
        <w:rPr>
          <w:lang w:val="en-US"/>
        </w:rPr>
        <w:t>Feel free to refer to Wikipedia for additional information.</w:t>
      </w:r>
    </w:p>
    <w:p w:rsidR="00EB7F72" w:rsidRDefault="00EB7F72">
      <w:pPr>
        <w:pStyle w:val="Textbody"/>
        <w:rPr>
          <w:rFonts w:hint="eastAsia"/>
        </w:rPr>
      </w:pPr>
    </w:p>
    <w:sectPr w:rsidR="00EB7F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8CB" w:rsidRDefault="00F908CB">
      <w:pPr>
        <w:rPr>
          <w:rFonts w:hint="eastAsia"/>
        </w:rPr>
      </w:pPr>
      <w:r>
        <w:separator/>
      </w:r>
    </w:p>
  </w:endnote>
  <w:endnote w:type="continuationSeparator" w:id="0">
    <w:p w:rsidR="00F908CB" w:rsidRDefault="00F908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8CB" w:rsidRDefault="00F908C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908CB" w:rsidRDefault="00F908C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F72"/>
    <w:rsid w:val="000143D5"/>
    <w:rsid w:val="00482FCF"/>
    <w:rsid w:val="00835CD5"/>
    <w:rsid w:val="00D50BDA"/>
    <w:rsid w:val="00EB7F72"/>
    <w:rsid w:val="00F62184"/>
    <w:rsid w:val="00F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DCD84095</Template>
  <TotalTime>53</TotalTime>
  <Pages>1</Pages>
  <Words>267</Words>
  <Characters>1054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1293</CharactersWithSpaces>
  <SharedDoc>false</SharedDoc>
  <HyperlinksChanged>false</HyperlinksChanged>
  <AppVersion>14.0000</AppVersion>
  <PresentationFormat>2bb73b11-53b0-473d-9363-516eca8d4cda</PresentationFormat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Ganichev, Nikolay-XT</dc:creator>
  <cp:lastModifiedBy>Nikolay Ganichev</cp:lastModifiedBy>
  <cp:revision>3</cp:revision>
  <dcterms:created xsi:type="dcterms:W3CDTF">2017-11-30T08:52:00Z</dcterms:created>
  <dcterms:modified xsi:type="dcterms:W3CDTF">2017-11-30T10:26:00Z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3" name="IQP_Classification">
    <vt:lpwstr>NotProtectedAttachment</vt:lpwstr>
  </property>
  <property fmtid="{D5CDD505-2E9C-101B-9397-08002B2CF9AE}" pid="4" name="Signature">
    <vt:lpwstr>AN02hjDHyXbN+bJKXLPZBVosGitbubaGFm2lkeEOdWmFk6I7z6VF66tu6oOa3CgPtsvMYyZ5YA5L53jDom3nIw==</vt:lpwstr>
  </property>
</Properties>
</file>